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3C4DBA" w:rsidRDefault="000833AE">
                                <w:pPr>
                                  <w:pStyle w:val="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>
                                      <wp:extent cx="5342890" cy="3261360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FirstTry.png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42890" cy="3261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3EE7" w:rsidRPr="003C4DBA" w:rsidRDefault="001142A3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Citation ou sommaire"/>
                                    <w:tag w:val="Citation ou sommaire"/>
                                    <w:id w:val="-247963122"/>
                                    <w:placeholder>
                                      <w:docPart w:val="66FEDE4A6BC74C8FBE7E4AF12E774DF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 w:rsidRPr="003C4DBA">
                                      <w:rPr>
                                        <w:noProof/>
                                      </w:rPr>
                                      <w:t>By Kayuzo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p w:rsidR="00FD3EE7" w:rsidRPr="003C4DBA" w:rsidRDefault="000833AE">
                          <w:pPr>
                            <w:pStyle w:val="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5342890" cy="3261360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FirstTry.png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2890" cy="326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3EE7" w:rsidRPr="003C4DBA" w:rsidRDefault="001142A3" w:rsidP="008B057D">
                          <w:pPr>
                            <w:pStyle w:val="Sommaire"/>
                            <w:spacing w:after="60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Citation ou sommaire"/>
                              <w:tag w:val="Citation ou sommaire"/>
                              <w:id w:val="-247963122"/>
                              <w:placeholder>
                                <w:docPart w:val="66FEDE4A6BC74C8FBE7E4AF12E774DF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D3EE7" w:rsidRPr="003C4DBA">
                                <w:rPr>
                                  <w:noProof/>
                                </w:rPr>
                                <w:t>By Kayuzo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6E4111" w:rsidRDefault="001142A3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>Gloomy Glow Studio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FD3EE7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1142A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phone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="00FD3EE7" w:rsidRPr="006E4111" w:rsidRDefault="001142A3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copie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fr-FR"/>
                                      </w:rPr>
                                      <w:alias w:val="Adresse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FD3EE7" w:rsidRPr="006E4111" w:rsidRDefault="00FD3EE7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3EE7" w:rsidRPr="006E4111" w:rsidRDefault="00FD3EE7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FD3EE7" w:rsidRPr="006E4111" w:rsidRDefault="001142A3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3EE7">
                                <w:rPr>
                                  <w:noProof/>
                                  <w:lang w:val="fr-FR"/>
                                </w:rPr>
                                <w:t>Gloomy Glow Studio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FD3EE7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1142A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phone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D3EE7" w:rsidRPr="006E4111" w:rsidRDefault="001142A3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copie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FD3EE7" w:rsidRPr="006E4111" w:rsidRDefault="00FD3EE7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FD3EE7" w:rsidRPr="006E4111" w:rsidRDefault="00FD3EE7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:rsidR="004529F0" w:rsidRPr="004529F0" w:rsidRDefault="004529F0" w:rsidP="004529F0">
          <w:pPr>
            <w:pStyle w:val="En-ttedetabledesmatires"/>
            <w:rPr>
              <w:noProof/>
              <w:lang w:val="fr-FR"/>
            </w:rPr>
          </w:pPr>
          <w:r>
            <w:rPr>
              <w:noProof/>
              <w:lang w:val="fr-FR"/>
            </w:rPr>
            <w:t>Contents</w:t>
          </w:r>
        </w:p>
        <w:p w:rsidR="001F0C67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501296094" w:history="1">
            <w:r w:rsidR="001F0C67" w:rsidRPr="006A4288">
              <w:rPr>
                <w:rStyle w:val="Lienhypertexte"/>
              </w:rPr>
              <w:t>Introduction</w:t>
            </w:r>
            <w:r w:rsidR="001F0C67" w:rsidRPr="006A4288">
              <w:rPr>
                <w:rStyle w:val="Lienhypertexte"/>
                <w:lang w:eastAsia="fr-FR"/>
              </w:rPr>
              <w:t xml:space="preserve"> </w:t>
            </w:r>
            <w:r w:rsidR="001F0C67">
              <w:rPr>
                <w:webHidden/>
              </w:rPr>
              <w:tab/>
            </w:r>
            <w:r w:rsidR="001F0C67">
              <w:rPr>
                <w:webHidden/>
              </w:rPr>
              <w:fldChar w:fldCharType="begin"/>
            </w:r>
            <w:r w:rsidR="001F0C67">
              <w:rPr>
                <w:webHidden/>
              </w:rPr>
              <w:instrText xml:space="preserve"> PAGEREF _Toc501296094 \h </w:instrText>
            </w:r>
            <w:r w:rsidR="001F0C67">
              <w:rPr>
                <w:webHidden/>
              </w:rPr>
            </w:r>
            <w:r w:rsidR="001F0C67">
              <w:rPr>
                <w:webHidden/>
              </w:rPr>
              <w:fldChar w:fldCharType="separate"/>
            </w:r>
            <w:r w:rsidR="00DE3529">
              <w:rPr>
                <w:webHidden/>
              </w:rPr>
              <w:t>1</w:t>
            </w:r>
            <w:r w:rsidR="001F0C67">
              <w:rPr>
                <w:webHidden/>
              </w:rPr>
              <w:fldChar w:fldCharType="end"/>
            </w:r>
          </w:hyperlink>
        </w:p>
        <w:p w:rsidR="001F0C67" w:rsidRDefault="001F0C67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501296095" w:history="1">
            <w:r w:rsidRPr="006A4288">
              <w:rPr>
                <w:rStyle w:val="Lienhypertexte"/>
              </w:rPr>
              <w:t>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_Toc501296095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52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F0C67" w:rsidRDefault="001F0C67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501296096" w:history="1">
            <w:r w:rsidRPr="006A4288">
              <w:rPr>
                <w:rStyle w:val="Lienhypertexte"/>
                <w:lang w:val="fr-FR"/>
              </w:rPr>
              <w:t>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_Toc501296096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352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  <w:bookmarkStart w:id="0" w:name="_GoBack"/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3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76484E" w:rsidRDefault="00A83288">
      <w:pPr>
        <w:pStyle w:val="Titre1"/>
        <w:rPr>
          <w:noProof/>
        </w:rPr>
      </w:pPr>
      <w:bookmarkStart w:id="1" w:name="_Toc501296094"/>
      <w:bookmarkEnd w:id="0"/>
      <w:r w:rsidRPr="0076484E">
        <w:rPr>
          <w:noProof/>
        </w:rPr>
        <w:lastRenderedPageBreak/>
        <w:t>Introduction</w:t>
      </w:r>
      <w:r w:rsidRPr="0076484E">
        <w:rPr>
          <w:noProof/>
          <w:lang w:eastAsia="fr-FR"/>
        </w:rPr>
        <w:t xml:space="preserve"> </w:t>
      </w:r>
      <w:r w:rsidR="001C7EAC" w:rsidRPr="002E3E7D">
        <w:rPr>
          <w:noProof/>
          <w:lang w:val="fr-FR" w:eastAsia="fr-FR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644057" w:rsidRDefault="00644057">
                            <w:pPr>
                              <w:pStyle w:val="Citation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  <w:p w:rsidR="00FD3EE7" w:rsidRDefault="00644057">
                            <w:pPr>
                              <w:pStyle w:val="Citation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78994" cy="1594107"/>
                                  <wp:effectExtent l="0" t="0" r="6985" b="635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ini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8994" cy="1594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644057" w:rsidRDefault="00644057">
                      <w:pPr>
                        <w:pStyle w:val="Citation"/>
                        <w:rPr>
                          <w:noProof/>
                          <w:lang w:val="fr-FR" w:eastAsia="fr-FR"/>
                        </w:rPr>
                      </w:pPr>
                    </w:p>
                    <w:p w:rsidR="00FD3EE7" w:rsidRDefault="00644057">
                      <w:pPr>
                        <w:pStyle w:val="Citation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1078994" cy="1594107"/>
                            <wp:effectExtent l="0" t="0" r="6985" b="635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ini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8994" cy="1594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</w:p>
    <w:p w:rsidR="00A83288" w:rsidRDefault="00A83288" w:rsidP="00A83288">
      <w:pPr>
        <w:rPr>
          <w:noProof/>
        </w:rPr>
      </w:pPr>
    </w:p>
    <w:p w:rsidR="00995011" w:rsidRPr="00995011" w:rsidRDefault="00995011" w:rsidP="00995011">
      <w:pPr>
        <w:pStyle w:val="Signature"/>
        <w:rPr>
          <w:noProof/>
          <w:color w:val="404040" w:themeColor="text1" w:themeTint="BF"/>
          <w:kern w:val="0"/>
          <w:sz w:val="24"/>
          <w:szCs w:val="24"/>
        </w:rPr>
      </w:pPr>
      <w:r w:rsidRPr="00995011">
        <w:rPr>
          <w:noProof/>
          <w:color w:val="404040" w:themeColor="text1" w:themeTint="BF"/>
          <w:kern w:val="0"/>
          <w:sz w:val="24"/>
          <w:szCs w:val="24"/>
        </w:rPr>
        <w:t xml:space="preserve">Hi, I'm a young developer whose the pseudo is </w:t>
      </w:r>
      <w:r w:rsidRPr="00995011">
        <w:rPr>
          <w:i/>
          <w:noProof/>
          <w:color w:val="404040" w:themeColor="text1" w:themeTint="BF"/>
          <w:kern w:val="0"/>
          <w:sz w:val="24"/>
          <w:szCs w:val="24"/>
        </w:rPr>
        <w:t>Kayuzo</w:t>
      </w:r>
      <w:r w:rsidRPr="00995011">
        <w:rPr>
          <w:noProof/>
          <w:color w:val="404040" w:themeColor="text1" w:themeTint="BF"/>
          <w:kern w:val="0"/>
          <w:sz w:val="24"/>
          <w:szCs w:val="24"/>
        </w:rPr>
        <w:t xml:space="preserve">. I have been working with Unity for 4 years. I have worked on many projects, and I’m embarking on a personal project. For this purpose, and to share my passion, I will put at the disposal the tools, scripts and other assets that I would have created for my video game </w:t>
      </w:r>
      <w:r w:rsidRPr="00995011">
        <w:rPr>
          <w:b/>
          <w:noProof/>
          <w:color w:val="404040" w:themeColor="text1" w:themeTint="BF"/>
          <w:kern w:val="0"/>
          <w:sz w:val="24"/>
          <w:szCs w:val="24"/>
        </w:rPr>
        <w:t>Gloomy Glow</w:t>
      </w:r>
      <w:r>
        <w:rPr>
          <w:noProof/>
          <w:color w:val="404040" w:themeColor="text1" w:themeTint="BF"/>
          <w:kern w:val="0"/>
          <w:sz w:val="24"/>
          <w:szCs w:val="24"/>
        </w:rPr>
        <w:t>.</w:t>
      </w:r>
    </w:p>
    <w:p w:rsidR="00995011" w:rsidRDefault="00995011" w:rsidP="00995011">
      <w:pPr>
        <w:pStyle w:val="Signature"/>
        <w:rPr>
          <w:noProof/>
          <w:color w:val="404040" w:themeColor="text1" w:themeTint="BF"/>
          <w:kern w:val="0"/>
          <w:sz w:val="24"/>
          <w:szCs w:val="24"/>
        </w:rPr>
      </w:pPr>
    </w:p>
    <w:p w:rsidR="00995011" w:rsidRPr="00995011" w:rsidRDefault="00995011" w:rsidP="00995011">
      <w:pPr>
        <w:pStyle w:val="Signature"/>
        <w:rPr>
          <w:noProof/>
          <w:color w:val="404040" w:themeColor="text1" w:themeTint="BF"/>
          <w:kern w:val="0"/>
          <w:sz w:val="24"/>
          <w:szCs w:val="24"/>
        </w:rPr>
      </w:pPr>
      <w:r w:rsidRPr="00995011">
        <w:rPr>
          <w:noProof/>
          <w:color w:val="404040" w:themeColor="text1" w:themeTint="BF"/>
          <w:kern w:val="0"/>
          <w:sz w:val="24"/>
          <w:szCs w:val="24"/>
        </w:rPr>
        <w:t xml:space="preserve">This first tool is </w:t>
      </w:r>
      <w:r w:rsidRPr="00995011">
        <w:rPr>
          <w:b/>
          <w:noProof/>
          <w:color w:val="404040" w:themeColor="text1" w:themeTint="BF"/>
          <w:kern w:val="0"/>
          <w:sz w:val="24"/>
          <w:szCs w:val="24"/>
        </w:rPr>
        <w:t>Shadow Detect</w:t>
      </w:r>
      <w:r w:rsidRPr="00995011">
        <w:rPr>
          <w:noProof/>
          <w:color w:val="404040" w:themeColor="text1" w:themeTint="BF"/>
          <w:kern w:val="0"/>
          <w:sz w:val="24"/>
          <w:szCs w:val="24"/>
        </w:rPr>
        <w:t>. This is a easy way to detect that your character enters in a shadow. This script uses the raycasting system of Unity. This script is used to call event when a character enters (or exit) in a shadow, or detect the object which makes this shadow</w:t>
      </w:r>
      <w:r>
        <w:rPr>
          <w:noProof/>
          <w:color w:val="404040" w:themeColor="text1" w:themeTint="BF"/>
          <w:kern w:val="0"/>
          <w:sz w:val="24"/>
          <w:szCs w:val="24"/>
        </w:rPr>
        <w:t>.</w:t>
      </w:r>
    </w:p>
    <w:p w:rsidR="00995011" w:rsidRPr="00995011" w:rsidRDefault="00995011" w:rsidP="00995011">
      <w:pPr>
        <w:pStyle w:val="Signature"/>
        <w:rPr>
          <w:noProof/>
          <w:color w:val="404040" w:themeColor="text1" w:themeTint="BF"/>
          <w:kern w:val="0"/>
          <w:sz w:val="24"/>
          <w:szCs w:val="24"/>
        </w:rPr>
      </w:pPr>
    </w:p>
    <w:p w:rsidR="004F3A8C" w:rsidRPr="00A83288" w:rsidRDefault="00995011" w:rsidP="00995011">
      <w:pPr>
        <w:pStyle w:val="Signature"/>
        <w:rPr>
          <w:noProof/>
        </w:rPr>
      </w:pPr>
      <w:r>
        <w:rPr>
          <w:noProof/>
          <w:color w:val="404040" w:themeColor="text1" w:themeTint="BF"/>
          <w:kern w:val="0"/>
          <w:sz w:val="24"/>
          <w:szCs w:val="24"/>
        </w:rPr>
        <w:t xml:space="preserve">You can modify the </w:t>
      </w:r>
      <w:r w:rsidRPr="00995011">
        <w:rPr>
          <w:b/>
          <w:noProof/>
          <w:color w:val="404040" w:themeColor="text1" w:themeTint="BF"/>
          <w:kern w:val="0"/>
          <w:sz w:val="24"/>
          <w:szCs w:val="24"/>
        </w:rPr>
        <w:t>Shadow Detect</w:t>
      </w:r>
      <w:r w:rsidRPr="00995011">
        <w:rPr>
          <w:noProof/>
          <w:color w:val="404040" w:themeColor="text1" w:themeTint="BF"/>
          <w:kern w:val="0"/>
          <w:sz w:val="24"/>
          <w:szCs w:val="24"/>
        </w:rPr>
        <w:t xml:space="preserve"> easily to evolve it. I’ll try to improve this script according to your comments. Do not hesitate if you have any question</w:t>
      </w:r>
      <w:r>
        <w:rPr>
          <w:noProof/>
          <w:color w:val="404040" w:themeColor="text1" w:themeTint="BF"/>
          <w:kern w:val="0"/>
          <w:sz w:val="24"/>
          <w:szCs w:val="24"/>
        </w:rPr>
        <w:t>s or to give me any advices.</w:t>
      </w:r>
    </w:p>
    <w:p w:rsidR="004F3A8C" w:rsidRPr="0076484E" w:rsidRDefault="001F7730">
      <w:pPr>
        <w:pStyle w:val="Titre1"/>
        <w:rPr>
          <w:noProof/>
        </w:rPr>
      </w:pPr>
      <w:bookmarkStart w:id="2" w:name="_Toc501296095"/>
      <w:r w:rsidRPr="0076484E">
        <w:rPr>
          <w:noProof/>
        </w:rPr>
        <w:lastRenderedPageBreak/>
        <w:t>Description</w:t>
      </w:r>
      <w:bookmarkEnd w:id="2"/>
    </w:p>
    <w:p w:rsidR="004F3A8C" w:rsidRPr="0076484E" w:rsidRDefault="007514A7" w:rsidP="000B28FF">
      <w:pPr>
        <w:rPr>
          <w:noProof/>
        </w:rPr>
      </w:pPr>
      <w:r>
        <w:rPr>
          <w:noProof/>
        </w:rPr>
        <w:drawing>
          <wp:inline distT="0" distB="0" distL="0" distR="0">
            <wp:extent cx="4092295" cy="6264183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Detec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8FF" w:rsidRPr="0076484E">
        <w:rPr>
          <w:noProof/>
        </w:rPr>
        <w:br w:type="textWrapping" w:clear="all"/>
      </w:r>
    </w:p>
    <w:p w:rsidR="000B28FF" w:rsidRDefault="007514A7" w:rsidP="000B28FF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Shadow Detect Mode</w:t>
      </w:r>
      <w:r w:rsidR="000B28FF" w:rsidRPr="009E1601">
        <w:rPr>
          <w:noProof/>
          <w:sz w:val="24"/>
          <w:szCs w:val="24"/>
        </w:rPr>
        <w:t xml:space="preserve"> : This </w:t>
      </w:r>
      <w:r w:rsidR="005A3A09">
        <w:rPr>
          <w:noProof/>
          <w:sz w:val="24"/>
          <w:szCs w:val="24"/>
        </w:rPr>
        <w:t xml:space="preserve">is the </w:t>
      </w:r>
      <w:r w:rsidR="00096595">
        <w:rPr>
          <w:noProof/>
          <w:sz w:val="24"/>
          <w:szCs w:val="24"/>
        </w:rPr>
        <w:t>“</w:t>
      </w:r>
      <w:r>
        <w:rPr>
          <w:noProof/>
          <w:sz w:val="24"/>
          <w:szCs w:val="24"/>
        </w:rPr>
        <w:t>mode</w:t>
      </w:r>
      <w:r w:rsidR="00096595">
        <w:rPr>
          <w:noProof/>
          <w:sz w:val="24"/>
          <w:szCs w:val="24"/>
        </w:rPr>
        <w:t>”</w:t>
      </w:r>
      <w:r w:rsidR="005A3A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of detection.</w:t>
      </w:r>
      <w:r w:rsidRPr="007514A7">
        <w:t xml:space="preserve"> </w:t>
      </w:r>
      <w:r w:rsidRPr="007514A7">
        <w:rPr>
          <w:noProof/>
          <w:sz w:val="24"/>
          <w:szCs w:val="24"/>
        </w:rPr>
        <w:t>To call the events, it is necessary to be one of the targets in the shadow, or all the targets in the shadow</w:t>
      </w:r>
      <w:r>
        <w:rPr>
          <w:noProof/>
          <w:sz w:val="24"/>
          <w:szCs w:val="24"/>
        </w:rPr>
        <w:t>.</w:t>
      </w:r>
    </w:p>
    <w:p w:rsidR="007514A7" w:rsidRPr="009E1601" w:rsidRDefault="007514A7" w:rsidP="000B28FF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Raycasting rate</w:t>
      </w:r>
      <w:r w:rsidRPr="009E1601">
        <w:rPr>
          <w:noProof/>
          <w:sz w:val="24"/>
          <w:szCs w:val="24"/>
        </w:rPr>
        <w:t xml:space="preserve"> : This </w:t>
      </w:r>
      <w:r>
        <w:rPr>
          <w:noProof/>
          <w:sz w:val="24"/>
          <w:szCs w:val="24"/>
        </w:rPr>
        <w:t xml:space="preserve">is </w:t>
      </w:r>
      <w:r>
        <w:rPr>
          <w:noProof/>
          <w:sz w:val="24"/>
          <w:szCs w:val="24"/>
        </w:rPr>
        <w:t xml:space="preserve">the frequency to cast ray to detect object on shadow. Example : 10 means that the </w:t>
      </w:r>
      <w:r w:rsidRPr="007514A7">
        <w:rPr>
          <w:b/>
          <w:noProof/>
          <w:sz w:val="24"/>
          <w:szCs w:val="24"/>
        </w:rPr>
        <w:t>Shadow detect tool</w:t>
      </w:r>
      <w:r>
        <w:rPr>
          <w:noProof/>
          <w:sz w:val="24"/>
          <w:szCs w:val="24"/>
        </w:rPr>
        <w:t xml:space="preserve"> cast ray 10 times per seconds.</w:t>
      </w:r>
    </w:p>
    <w:p w:rsidR="00FD3EE7" w:rsidRDefault="00FD3EE7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Layers</w:t>
      </w:r>
      <w:r w:rsidRPr="009E1601">
        <w:rPr>
          <w:noProof/>
          <w:sz w:val="24"/>
          <w:szCs w:val="24"/>
        </w:rPr>
        <w:t xml:space="preserve"> : Choose the layer</w:t>
      </w:r>
      <w:r w:rsidR="005D5703" w:rsidRPr="009E1601">
        <w:rPr>
          <w:noProof/>
          <w:sz w:val="24"/>
          <w:szCs w:val="24"/>
        </w:rPr>
        <w:t>s of GameObject which won’t hit by Raycast.</w:t>
      </w:r>
      <w:r w:rsidR="009B0BFE">
        <w:rPr>
          <w:noProof/>
          <w:sz w:val="24"/>
          <w:szCs w:val="24"/>
        </w:rPr>
        <w:t xml:space="preserve"> It’s better to choose the layer of your character and the floor.</w:t>
      </w:r>
    </w:p>
    <w:p w:rsidR="00526C35" w:rsidRPr="00526C35" w:rsidRDefault="00927CDA" w:rsidP="000B28FF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Targets</w:t>
      </w:r>
      <w:r w:rsidR="00526C35">
        <w:rPr>
          <w:b/>
          <w:noProof/>
          <w:sz w:val="24"/>
          <w:szCs w:val="24"/>
        </w:rPr>
        <w:t xml:space="preserve"> : </w:t>
      </w:r>
      <w:r w:rsidR="00526C35">
        <w:rPr>
          <w:noProof/>
          <w:sz w:val="24"/>
          <w:szCs w:val="24"/>
        </w:rPr>
        <w:t xml:space="preserve">All targets used to detect </w:t>
      </w:r>
      <w:r w:rsidR="00E84947">
        <w:rPr>
          <w:noProof/>
          <w:sz w:val="24"/>
          <w:szCs w:val="24"/>
        </w:rPr>
        <w:t xml:space="preserve">if your </w:t>
      </w:r>
      <w:r w:rsidR="00E84947" w:rsidRPr="009E1601">
        <w:rPr>
          <w:noProof/>
          <w:sz w:val="24"/>
          <w:szCs w:val="24"/>
        </w:rPr>
        <w:t xml:space="preserve">GameObject </w:t>
      </w:r>
      <w:r w:rsidR="00E84947">
        <w:rPr>
          <w:noProof/>
          <w:sz w:val="24"/>
          <w:szCs w:val="24"/>
        </w:rPr>
        <w:t>is on shadow and call events per target if you want.</w:t>
      </w:r>
    </w:p>
    <w:p w:rsidR="005D5703" w:rsidRPr="009E1601" w:rsidRDefault="005D5703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Change Event</w:t>
      </w:r>
      <w:r w:rsidRPr="009E1601">
        <w:rPr>
          <w:noProof/>
          <w:sz w:val="24"/>
          <w:szCs w:val="24"/>
        </w:rPr>
        <w:t xml:space="preserve"> : All function call when the GameObject enter</w:t>
      </w:r>
      <w:r w:rsidR="005A3A09">
        <w:rPr>
          <w:noProof/>
          <w:sz w:val="24"/>
          <w:szCs w:val="24"/>
        </w:rPr>
        <w:t xml:space="preserve">s or exits the </w:t>
      </w:r>
      <w:r w:rsidRPr="009E1601">
        <w:rPr>
          <w:noProof/>
          <w:sz w:val="24"/>
          <w:szCs w:val="24"/>
        </w:rPr>
        <w:t>shadow.</w:t>
      </w:r>
    </w:p>
    <w:p w:rsidR="005D5703" w:rsidRPr="009E1601" w:rsidRDefault="005D5703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Enter Shadow</w:t>
      </w:r>
      <w:r w:rsidRPr="009E1601">
        <w:rPr>
          <w:noProof/>
          <w:sz w:val="24"/>
          <w:szCs w:val="24"/>
        </w:rPr>
        <w:t xml:space="preserve"> : All function call when the GameObject enter</w:t>
      </w:r>
      <w:r w:rsidR="00096595">
        <w:rPr>
          <w:noProof/>
          <w:sz w:val="24"/>
          <w:szCs w:val="24"/>
        </w:rPr>
        <w:t>s in the</w:t>
      </w:r>
      <w:r w:rsidRPr="009E1601">
        <w:rPr>
          <w:noProof/>
          <w:sz w:val="24"/>
          <w:szCs w:val="24"/>
        </w:rPr>
        <w:t xml:space="preserve"> shadow.</w:t>
      </w:r>
    </w:p>
    <w:p w:rsidR="005D5703" w:rsidRDefault="005D5703" w:rsidP="000B28FF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Exit Shadow</w:t>
      </w:r>
      <w:r w:rsidRPr="009E1601">
        <w:rPr>
          <w:noProof/>
          <w:sz w:val="24"/>
          <w:szCs w:val="24"/>
        </w:rPr>
        <w:t xml:space="preserve"> : All function call when the GameObject exit</w:t>
      </w:r>
      <w:r w:rsidR="00096595">
        <w:rPr>
          <w:noProof/>
          <w:sz w:val="24"/>
          <w:szCs w:val="24"/>
        </w:rPr>
        <w:t>s the</w:t>
      </w:r>
      <w:r w:rsidRPr="009E1601">
        <w:rPr>
          <w:noProof/>
          <w:sz w:val="24"/>
          <w:szCs w:val="24"/>
        </w:rPr>
        <w:t xml:space="preserve"> shadow.</w:t>
      </w:r>
    </w:p>
    <w:p w:rsidR="007514A7" w:rsidRPr="009E1601" w:rsidRDefault="007514A7" w:rsidP="007514A7">
      <w:pPr>
        <w:rPr>
          <w:noProof/>
          <w:sz w:val="24"/>
          <w:szCs w:val="24"/>
        </w:rPr>
      </w:pPr>
      <w:r w:rsidRPr="009E1601">
        <w:rPr>
          <w:b/>
          <w:noProof/>
          <w:sz w:val="24"/>
          <w:szCs w:val="24"/>
        </w:rPr>
        <w:t>On Shadow</w:t>
      </w:r>
      <w:r w:rsidRPr="009E1601">
        <w:rPr>
          <w:noProof/>
          <w:sz w:val="24"/>
          <w:szCs w:val="24"/>
        </w:rPr>
        <w:t xml:space="preserve"> : All function call </w:t>
      </w:r>
      <w:r>
        <w:rPr>
          <w:noProof/>
          <w:sz w:val="24"/>
          <w:szCs w:val="24"/>
        </w:rPr>
        <w:t>while</w:t>
      </w:r>
      <w:r w:rsidRPr="009E1601">
        <w:rPr>
          <w:noProof/>
          <w:sz w:val="24"/>
          <w:szCs w:val="24"/>
        </w:rPr>
        <w:t xml:space="preserve"> the GameObject </w:t>
      </w:r>
      <w:r>
        <w:rPr>
          <w:noProof/>
          <w:sz w:val="24"/>
          <w:szCs w:val="24"/>
        </w:rPr>
        <w:t>is</w:t>
      </w:r>
      <w:r>
        <w:rPr>
          <w:noProof/>
          <w:sz w:val="24"/>
          <w:szCs w:val="24"/>
        </w:rPr>
        <w:t xml:space="preserve"> in the</w:t>
      </w:r>
      <w:r w:rsidRPr="009E1601">
        <w:rPr>
          <w:noProof/>
          <w:sz w:val="24"/>
          <w:szCs w:val="24"/>
        </w:rPr>
        <w:t xml:space="preserve"> shadow.</w:t>
      </w:r>
    </w:p>
    <w:p w:rsidR="007514A7" w:rsidRPr="000B28FF" w:rsidRDefault="007514A7" w:rsidP="007514A7">
      <w:pPr>
        <w:rPr>
          <w:noProof/>
        </w:rPr>
      </w:pPr>
      <w:r>
        <w:rPr>
          <w:b/>
          <w:noProof/>
          <w:sz w:val="24"/>
          <w:szCs w:val="24"/>
        </w:rPr>
        <w:t>Out</w:t>
      </w:r>
      <w:r w:rsidRPr="009E1601">
        <w:rPr>
          <w:b/>
          <w:noProof/>
          <w:sz w:val="24"/>
          <w:szCs w:val="24"/>
        </w:rPr>
        <w:t xml:space="preserve"> Shadow</w:t>
      </w:r>
      <w:r w:rsidRPr="009E1601">
        <w:rPr>
          <w:noProof/>
          <w:sz w:val="24"/>
          <w:szCs w:val="24"/>
        </w:rPr>
        <w:t xml:space="preserve"> : All function call </w:t>
      </w:r>
      <w:r>
        <w:rPr>
          <w:noProof/>
          <w:sz w:val="24"/>
          <w:szCs w:val="24"/>
        </w:rPr>
        <w:t>while</w:t>
      </w:r>
      <w:r w:rsidRPr="009E1601">
        <w:rPr>
          <w:noProof/>
          <w:sz w:val="24"/>
          <w:szCs w:val="24"/>
        </w:rPr>
        <w:t xml:space="preserve"> the GameObject </w:t>
      </w:r>
      <w:r>
        <w:rPr>
          <w:noProof/>
          <w:sz w:val="24"/>
          <w:szCs w:val="24"/>
        </w:rPr>
        <w:t>is out</w:t>
      </w:r>
      <w:r>
        <w:rPr>
          <w:noProof/>
          <w:sz w:val="24"/>
          <w:szCs w:val="24"/>
        </w:rPr>
        <w:t xml:space="preserve"> the</w:t>
      </w:r>
      <w:r w:rsidRPr="009E1601">
        <w:rPr>
          <w:noProof/>
          <w:sz w:val="24"/>
          <w:szCs w:val="24"/>
        </w:rPr>
        <w:t xml:space="preserve"> shadow.</w:t>
      </w:r>
    </w:p>
    <w:p w:rsidR="007514A7" w:rsidRPr="000B28FF" w:rsidRDefault="007514A7" w:rsidP="000B28FF">
      <w:pPr>
        <w:rPr>
          <w:noProof/>
        </w:rPr>
      </w:pPr>
    </w:p>
    <w:p w:rsidR="004F3A8C" w:rsidRDefault="003232CB">
      <w:pPr>
        <w:pStyle w:val="Titre1"/>
        <w:rPr>
          <w:noProof/>
          <w:lang w:val="fr-FR"/>
        </w:rPr>
      </w:pPr>
      <w:bookmarkStart w:id="3" w:name="_Toc501296096"/>
      <w:r>
        <w:rPr>
          <w:noProof/>
          <w:lang w:val="fr-FR"/>
        </w:rPr>
        <w:lastRenderedPageBreak/>
        <w:t>Script</w:t>
      </w:r>
      <w:bookmarkEnd w:id="3"/>
    </w:p>
    <w:p w:rsidR="003232CB" w:rsidRDefault="003232CB" w:rsidP="003232CB">
      <w:pPr>
        <w:rPr>
          <w:lang w:val="fr-FR"/>
        </w:rPr>
      </w:pPr>
    </w:p>
    <w:p w:rsidR="003232CB" w:rsidRDefault="007514A7" w:rsidP="003232CB">
      <w:pPr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00.2pt">
            <v:imagedata r:id="rId16" o:title="awake"/>
          </v:shape>
        </w:pict>
      </w:r>
    </w:p>
    <w:p w:rsidR="00E9148D" w:rsidRDefault="003232CB" w:rsidP="003232CB">
      <w:pPr>
        <w:rPr>
          <w:sz w:val="24"/>
          <w:szCs w:val="24"/>
        </w:rPr>
      </w:pPr>
      <w:r w:rsidRPr="00E9148D">
        <w:rPr>
          <w:sz w:val="24"/>
          <w:szCs w:val="24"/>
        </w:rPr>
        <w:t>On awake, the script find</w:t>
      </w:r>
      <w:r w:rsidR="00096595">
        <w:rPr>
          <w:sz w:val="24"/>
          <w:szCs w:val="24"/>
        </w:rPr>
        <w:t>s</w:t>
      </w:r>
      <w:r w:rsidRPr="00E9148D">
        <w:rPr>
          <w:sz w:val="24"/>
          <w:szCs w:val="24"/>
        </w:rPr>
        <w:t xml:space="preserve"> all light. You can also “comment” this part and set the member “Lights” public to set value of different light in inspector of Unity.</w:t>
      </w:r>
      <w:r w:rsidR="00E9148D" w:rsidRPr="00E9148D">
        <w:rPr>
          <w:sz w:val="24"/>
          <w:szCs w:val="24"/>
        </w:rPr>
        <w:t xml:space="preserve"> </w:t>
      </w:r>
    </w:p>
    <w:p w:rsidR="003232CB" w:rsidRDefault="00E9148D" w:rsidP="003232CB">
      <w:pPr>
        <w:rPr>
          <w:sz w:val="24"/>
          <w:szCs w:val="24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347970" cy="3019425"/>
            <wp:effectExtent l="0" t="0" r="5080" b="9525"/>
            <wp:docPr id="1" name="Image 1" descr="C:\Users\Rayto\AppData\Local\Microsoft\Windows\INetCacheContent.Word\ondirectional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to\AppData\Local\Microsoft\Windows\INetCacheContent.Word\ondirectionalL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D" w:rsidRPr="00E9148D" w:rsidRDefault="00E9148D" w:rsidP="003232CB">
      <w:pPr>
        <w:rPr>
          <w:sz w:val="24"/>
          <w:szCs w:val="24"/>
        </w:rPr>
      </w:pPr>
      <w:r>
        <w:rPr>
          <w:sz w:val="24"/>
          <w:szCs w:val="24"/>
        </w:rPr>
        <w:t>This function detect</w:t>
      </w:r>
      <w:r w:rsidR="00096595">
        <w:rPr>
          <w:sz w:val="24"/>
          <w:szCs w:val="24"/>
        </w:rPr>
        <w:t>s</w:t>
      </w:r>
      <w:r>
        <w:rPr>
          <w:sz w:val="24"/>
          <w:szCs w:val="24"/>
        </w:rPr>
        <w:t xml:space="preserve"> if a directional light hit</w:t>
      </w:r>
      <w:r w:rsidR="00096595">
        <w:rPr>
          <w:sz w:val="24"/>
          <w:szCs w:val="24"/>
        </w:rPr>
        <w:t>s</w:t>
      </w:r>
      <w:r>
        <w:rPr>
          <w:sz w:val="24"/>
          <w:szCs w:val="24"/>
        </w:rPr>
        <w:t xml:space="preserve"> your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. You can </w:t>
      </w:r>
      <w:proofErr w:type="spellStart"/>
      <w:r>
        <w:rPr>
          <w:sz w:val="24"/>
          <w:szCs w:val="24"/>
        </w:rPr>
        <w:t>modifiy</w:t>
      </w:r>
      <w:proofErr w:type="spellEnd"/>
      <w:r>
        <w:rPr>
          <w:sz w:val="24"/>
          <w:szCs w:val="24"/>
        </w:rPr>
        <w:t xml:space="preserve"> this function on “if(</w:t>
      </w:r>
      <w:proofErr w:type="spellStart"/>
      <w:r>
        <w:rPr>
          <w:sz w:val="24"/>
          <w:szCs w:val="24"/>
        </w:rPr>
        <w:t>Physics.Raycast</w:t>
      </w:r>
      <w:proofErr w:type="spellEnd"/>
      <w:r>
        <w:rPr>
          <w:sz w:val="24"/>
          <w:szCs w:val="24"/>
        </w:rPr>
        <w:t>…)</w:t>
      </w:r>
      <w:r w:rsidR="00096595">
        <w:rPr>
          <w:sz w:val="24"/>
          <w:szCs w:val="24"/>
        </w:rPr>
        <w:t xml:space="preserve">” to know the object which makes </w:t>
      </w:r>
      <w:r>
        <w:rPr>
          <w:sz w:val="24"/>
          <w:szCs w:val="24"/>
        </w:rPr>
        <w:t>the shadow.</w:t>
      </w:r>
    </w:p>
    <w:sectPr w:rsidR="00E9148D" w:rsidRPr="00E9148D">
      <w:headerReference w:type="default" r:id="rId18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2A3" w:rsidRDefault="001142A3">
      <w:pPr>
        <w:spacing w:after="0" w:line="240" w:lineRule="auto"/>
      </w:pPr>
      <w:r>
        <w:separator/>
      </w:r>
    </w:p>
    <w:p w:rsidR="001142A3" w:rsidRDefault="001142A3"/>
    <w:p w:rsidR="001142A3" w:rsidRDefault="001142A3"/>
  </w:endnote>
  <w:endnote w:type="continuationSeparator" w:id="0">
    <w:p w:rsidR="001142A3" w:rsidRDefault="001142A3">
      <w:pPr>
        <w:spacing w:after="0" w:line="240" w:lineRule="auto"/>
      </w:pPr>
      <w:r>
        <w:continuationSeparator/>
      </w:r>
    </w:p>
    <w:p w:rsidR="001142A3" w:rsidRDefault="001142A3"/>
    <w:p w:rsidR="001142A3" w:rsidRDefault="00114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2A3" w:rsidRDefault="001142A3">
      <w:pPr>
        <w:spacing w:after="0" w:line="240" w:lineRule="auto"/>
      </w:pPr>
      <w:r>
        <w:separator/>
      </w:r>
    </w:p>
    <w:p w:rsidR="001142A3" w:rsidRDefault="001142A3"/>
    <w:p w:rsidR="001142A3" w:rsidRDefault="001142A3"/>
  </w:footnote>
  <w:footnote w:type="continuationSeparator" w:id="0">
    <w:p w:rsidR="001142A3" w:rsidRDefault="001142A3">
      <w:pPr>
        <w:spacing w:after="0" w:line="240" w:lineRule="auto"/>
      </w:pPr>
      <w:r>
        <w:continuationSeparator/>
      </w:r>
    </w:p>
    <w:p w:rsidR="001142A3" w:rsidRDefault="001142A3"/>
    <w:p w:rsidR="001142A3" w:rsidRDefault="00114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FD3EE7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1D3D56" w:rsidRPr="002E3E7D" w:rsidRDefault="001D3D56" w:rsidP="001D3D56">
          <w:pPr>
            <w:pStyle w:val="Titredinformations"/>
            <w:rPr>
              <w:noProof/>
              <w:lang w:val="fr-FR"/>
            </w:rPr>
          </w:pPr>
          <w:r>
            <w:rPr>
              <w:noProof/>
              <w:lang w:val="fr-FR"/>
            </w:rPr>
            <w:t>Contents</w:t>
          </w:r>
        </w:p>
      </w:tc>
    </w:tr>
    <w:tr w:rsidR="00FD3EE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FD3EE7" w:rsidRDefault="00FD3EE7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</w:tr>
  </w:tbl>
  <w:p w:rsidR="00FD3EE7" w:rsidRDefault="00FD3E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FD3EE7" w:rsidRPr="00A83288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DE3529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A45330" w:rsidRDefault="00FD3EE7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DE3529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DE3529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DE3529">
            <w:rPr>
              <w:noProof/>
              <w:lang w:val="fr-FR"/>
            </w:rPr>
            <w:t>Script</w:t>
          </w:r>
          <w:r>
            <w:fldChar w:fldCharType="end"/>
          </w:r>
        </w:p>
      </w:tc>
    </w:tr>
    <w:tr w:rsidR="00FD3EE7" w:rsidRPr="00A8328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</w:tr>
  </w:tbl>
  <w:p w:rsidR="00FD3EE7" w:rsidRPr="00A45330" w:rsidRDefault="00FD3EE7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3E3E3E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3E3E3E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3E3E3E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3E3E3E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3E3E3E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1C"/>
    <w:rsid w:val="00061FD2"/>
    <w:rsid w:val="000833AE"/>
    <w:rsid w:val="00096595"/>
    <w:rsid w:val="000A74F6"/>
    <w:rsid w:val="000B28FF"/>
    <w:rsid w:val="001142A3"/>
    <w:rsid w:val="00175E50"/>
    <w:rsid w:val="001C7EAC"/>
    <w:rsid w:val="001D1105"/>
    <w:rsid w:val="001D3D56"/>
    <w:rsid w:val="001F0C67"/>
    <w:rsid w:val="001F7730"/>
    <w:rsid w:val="00227BC8"/>
    <w:rsid w:val="00281C80"/>
    <w:rsid w:val="002B78C6"/>
    <w:rsid w:val="002E3E7D"/>
    <w:rsid w:val="002F1011"/>
    <w:rsid w:val="003232CB"/>
    <w:rsid w:val="00356BC1"/>
    <w:rsid w:val="00390B02"/>
    <w:rsid w:val="003C4DBA"/>
    <w:rsid w:val="003F4B9E"/>
    <w:rsid w:val="00414AC8"/>
    <w:rsid w:val="004529F0"/>
    <w:rsid w:val="00454C87"/>
    <w:rsid w:val="0046442D"/>
    <w:rsid w:val="00470DDA"/>
    <w:rsid w:val="00473491"/>
    <w:rsid w:val="00474C39"/>
    <w:rsid w:val="00481C27"/>
    <w:rsid w:val="004F3A8C"/>
    <w:rsid w:val="004F661F"/>
    <w:rsid w:val="00526C35"/>
    <w:rsid w:val="005967CB"/>
    <w:rsid w:val="005A3A09"/>
    <w:rsid w:val="005B51DC"/>
    <w:rsid w:val="005C1D29"/>
    <w:rsid w:val="005D5703"/>
    <w:rsid w:val="006315EC"/>
    <w:rsid w:val="00644057"/>
    <w:rsid w:val="006E4111"/>
    <w:rsid w:val="00747A82"/>
    <w:rsid w:val="007514A7"/>
    <w:rsid w:val="007644F9"/>
    <w:rsid w:val="0076484E"/>
    <w:rsid w:val="00786903"/>
    <w:rsid w:val="00795480"/>
    <w:rsid w:val="008571C0"/>
    <w:rsid w:val="008723E7"/>
    <w:rsid w:val="008B057D"/>
    <w:rsid w:val="008D181B"/>
    <w:rsid w:val="008D2CE2"/>
    <w:rsid w:val="008D6280"/>
    <w:rsid w:val="008E40AA"/>
    <w:rsid w:val="00927CDA"/>
    <w:rsid w:val="009562D6"/>
    <w:rsid w:val="009722B1"/>
    <w:rsid w:val="009931DA"/>
    <w:rsid w:val="00995011"/>
    <w:rsid w:val="009B0BFE"/>
    <w:rsid w:val="009D4858"/>
    <w:rsid w:val="009D67B2"/>
    <w:rsid w:val="009E1601"/>
    <w:rsid w:val="00A10B91"/>
    <w:rsid w:val="00A23D3B"/>
    <w:rsid w:val="00A45330"/>
    <w:rsid w:val="00A8057F"/>
    <w:rsid w:val="00A83288"/>
    <w:rsid w:val="00B2006B"/>
    <w:rsid w:val="00B25047"/>
    <w:rsid w:val="00B635EA"/>
    <w:rsid w:val="00B94A31"/>
    <w:rsid w:val="00BE768B"/>
    <w:rsid w:val="00C4221D"/>
    <w:rsid w:val="00C51740"/>
    <w:rsid w:val="00C6472B"/>
    <w:rsid w:val="00CB1409"/>
    <w:rsid w:val="00D004C3"/>
    <w:rsid w:val="00D461D7"/>
    <w:rsid w:val="00D71C9B"/>
    <w:rsid w:val="00D74B93"/>
    <w:rsid w:val="00D970EC"/>
    <w:rsid w:val="00DE3529"/>
    <w:rsid w:val="00E0501C"/>
    <w:rsid w:val="00E67ECA"/>
    <w:rsid w:val="00E84947"/>
    <w:rsid w:val="00E9148D"/>
    <w:rsid w:val="00EB2E0E"/>
    <w:rsid w:val="00F10758"/>
    <w:rsid w:val="00F30727"/>
    <w:rsid w:val="00F45D58"/>
    <w:rsid w:val="00FD3EE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871EDB"/>
  <w15:docId w15:val="{A9574F8A-7BA9-4742-A109-753A498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3E3E3E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3E3E3E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rsid w:val="00D461D7"/>
    <w:pPr>
      <w:spacing w:after="60" w:line="240" w:lineRule="auto"/>
      <w:ind w:left="29" w:right="29"/>
      <w:jc w:val="right"/>
    </w:pPr>
    <w:rPr>
      <w:b/>
      <w:bCs/>
      <w:color w:val="5F5F5F" w:themeColor="accent5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rsid w:val="00D461D7"/>
    <w:pPr>
      <w:spacing w:after="40" w:line="240" w:lineRule="auto"/>
    </w:pPr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customStyle="1" w:styleId="TitreCar">
    <w:name w:val="Titre Car"/>
    <w:basedOn w:val="Policepardfaut"/>
    <w:link w:val="Titre"/>
    <w:uiPriority w:val="2"/>
    <w:rsid w:val="00D461D7"/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3E3E3E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3E3E3E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rsid w:val="00E0501C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sid w:val="00E0501C"/>
    <w:rPr>
      <w:i/>
      <w:iCs/>
      <w:color w:val="0070C0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rsid w:val="00D461D7"/>
    <w:pPr>
      <w:spacing w:after="60" w:line="240" w:lineRule="auto"/>
      <w:ind w:left="29" w:right="29"/>
    </w:pPr>
    <w:rPr>
      <w:b/>
      <w:bCs/>
      <w:color w:val="5F5F5F" w:themeColor="accent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to\AppData\Roaming\Microsoft\Templates\Rapport%20annuel%20(conception%20Rouge%20et%20noir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FEDE4A6BC74C8FBE7E4AF12E774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B4D92-798E-4EA9-BD6A-8E8287E6F05D}"/>
      </w:docPartPr>
      <w:docPartBody>
        <w:p w:rsidR="00435D53" w:rsidRDefault="007C4279">
          <w:pPr>
            <w:pStyle w:val="66FEDE4A6BC74C8FBE7E4AF12E774DFB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79"/>
    <w:rsid w:val="0025143B"/>
    <w:rsid w:val="00322D90"/>
    <w:rsid w:val="00435D53"/>
    <w:rsid w:val="004B2D6A"/>
    <w:rsid w:val="00523724"/>
    <w:rsid w:val="00682EA1"/>
    <w:rsid w:val="007C4279"/>
    <w:rsid w:val="00962C6D"/>
    <w:rsid w:val="00E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ED62B4C38947BCAA244FEF92BA2168">
    <w:name w:val="08ED62B4C38947BCAA244FEF92BA2168"/>
  </w:style>
  <w:style w:type="paragraph" w:customStyle="1" w:styleId="C6D07D8B15F24D01B1AF6211E922E7E7">
    <w:name w:val="C6D07D8B15F24D01B1AF6211E922E7E7"/>
  </w:style>
  <w:style w:type="paragraph" w:customStyle="1" w:styleId="B2027295D0694D348F00EE4EBBC1CB84">
    <w:name w:val="B2027295D0694D348F00EE4EBBC1CB84"/>
  </w:style>
  <w:style w:type="paragraph" w:customStyle="1" w:styleId="46C44FFB3D45421EB763A512261B9AC0">
    <w:name w:val="46C44FFB3D45421EB763A512261B9AC0"/>
  </w:style>
  <w:style w:type="paragraph" w:customStyle="1" w:styleId="53C8E426D130480AA389D157545E6330">
    <w:name w:val="53C8E426D130480AA389D157545E6330"/>
  </w:style>
  <w:style w:type="paragraph" w:customStyle="1" w:styleId="8C76B87AF53045CE89DA9FAB9E84C3CF">
    <w:name w:val="8C76B87AF53045CE89DA9FAB9E84C3CF"/>
  </w:style>
  <w:style w:type="paragraph" w:customStyle="1" w:styleId="4CE04DC867C447F4925600C83847B3E5">
    <w:name w:val="4CE04DC867C447F4925600C83847B3E5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121DDF874F244C54B88CA6C9942DD71E">
    <w:name w:val="121DDF874F244C54B88CA6C9942DD71E"/>
  </w:style>
  <w:style w:type="paragraph" w:customStyle="1" w:styleId="82A8FE69669B4578B4AF94FE5FECC263">
    <w:name w:val="82A8FE69669B4578B4AF94FE5FECC263"/>
  </w:style>
  <w:style w:type="paragraph" w:customStyle="1" w:styleId="0A7AEFCD5EE64811AC8AA1F323BDB6A7">
    <w:name w:val="0A7AEFCD5EE64811AC8AA1F323BDB6A7"/>
  </w:style>
  <w:style w:type="paragraph" w:customStyle="1" w:styleId="6BE2EDD23E7E4B1BA088724105E2F3F1">
    <w:name w:val="6BE2EDD23E7E4B1BA088724105E2F3F1"/>
  </w:style>
  <w:style w:type="paragraph" w:customStyle="1" w:styleId="3EA758A83DB543B0818CFE3DF60BE909">
    <w:name w:val="3EA758A83DB543B0818CFE3DF60BE909"/>
  </w:style>
  <w:style w:type="paragraph" w:customStyle="1" w:styleId="EC70773B7EF843C6BD6F179BFF06F48F">
    <w:name w:val="EC70773B7EF843C6BD6F179BFF06F48F"/>
  </w:style>
  <w:style w:type="paragraph" w:customStyle="1" w:styleId="C0D24487DA8C4539A48998DC33C5C9A6">
    <w:name w:val="C0D24487DA8C4539A48998DC33C5C9A6"/>
  </w:style>
  <w:style w:type="paragraph" w:customStyle="1" w:styleId="29B987AFBCE845D6A90FC8CB11C22536">
    <w:name w:val="29B987AFBCE845D6A90FC8CB11C22536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8471ECE5840D420D835893369F6F2F05">
    <w:name w:val="8471ECE5840D420D835893369F6F2F05"/>
  </w:style>
  <w:style w:type="paragraph" w:customStyle="1" w:styleId="84399AF46CFF422E9A96DBE85AFB2CE7">
    <w:name w:val="84399AF46CFF422E9A96DBE85AFB2CE7"/>
  </w:style>
  <w:style w:type="paragraph" w:customStyle="1" w:styleId="61E17C916A6049D09EDCCF2582F4A93F">
    <w:name w:val="61E17C916A6049D09EDCCF2582F4A93F"/>
  </w:style>
  <w:style w:type="paragraph" w:customStyle="1" w:styleId="49482A4D117344CBBB3BB131DBD5EE4A">
    <w:name w:val="49482A4D117344CBBB3BB131DBD5EE4A"/>
  </w:style>
  <w:style w:type="paragraph" w:customStyle="1" w:styleId="DA1FB9FCC8044B1D8BD5CD66458E408F">
    <w:name w:val="DA1FB9FCC8044B1D8BD5CD66458E408F"/>
  </w:style>
  <w:style w:type="paragraph" w:customStyle="1" w:styleId="7C83ACC416544A8CA234165770DBAFF8">
    <w:name w:val="7C83ACC416544A8CA234165770DBAFF8"/>
  </w:style>
  <w:style w:type="paragraph" w:customStyle="1" w:styleId="0666FE152B104E07BD5DD54A98F5788D">
    <w:name w:val="0666FE152B104E07BD5DD54A98F5788D"/>
  </w:style>
  <w:style w:type="paragraph" w:customStyle="1" w:styleId="F720B624C60B4469A1710EBDC93848BF">
    <w:name w:val="F720B624C60B4469A1710EBDC93848BF"/>
  </w:style>
  <w:style w:type="paragraph" w:customStyle="1" w:styleId="6A9100DF55FF42DBB73133954ED4C415">
    <w:name w:val="6A9100DF55FF42DBB73133954ED4C415"/>
  </w:style>
  <w:style w:type="paragraph" w:customStyle="1" w:styleId="EBE3AC5C4DAB41B99656F8ED1A2B6715">
    <w:name w:val="EBE3AC5C4DAB41B99656F8ED1A2B6715"/>
  </w:style>
  <w:style w:type="paragraph" w:customStyle="1" w:styleId="C5201587AA3949AA82463013096ED6BB">
    <w:name w:val="C5201587AA3949AA82463013096ED6BB"/>
  </w:style>
  <w:style w:type="paragraph" w:customStyle="1" w:styleId="DC1A7A1170124C4193AE5A3057DE7DA5">
    <w:name w:val="DC1A7A1170124C4193AE5A3057DE7DA5"/>
  </w:style>
  <w:style w:type="paragraph" w:customStyle="1" w:styleId="79918BB6BEB349F9A020B494FE917752">
    <w:name w:val="79918BB6BEB349F9A020B494FE917752"/>
  </w:style>
  <w:style w:type="paragraph" w:customStyle="1" w:styleId="D0BAD19107FF41ACB60DB229D8EA03C7">
    <w:name w:val="D0BAD19107FF41ACB60DB229D8EA03C7"/>
  </w:style>
  <w:style w:type="paragraph" w:customStyle="1" w:styleId="56CA28B58F5C433E9C084EBFAC333360">
    <w:name w:val="56CA28B58F5C433E9C084EBFAC333360"/>
  </w:style>
  <w:style w:type="paragraph" w:customStyle="1" w:styleId="68CB05F85AF84D559C804AA7930CBDC4">
    <w:name w:val="68CB05F85AF84D559C804AA7930CBDC4"/>
  </w:style>
  <w:style w:type="paragraph" w:customStyle="1" w:styleId="ED12D2D24A5F499998F9B9A4218BE115">
    <w:name w:val="ED12D2D24A5F499998F9B9A4218BE115"/>
  </w:style>
  <w:style w:type="paragraph" w:customStyle="1" w:styleId="7A9D87F097784A0FA67544D34C9851E3">
    <w:name w:val="7A9D87F097784A0FA67544D34C9851E3"/>
  </w:style>
  <w:style w:type="paragraph" w:customStyle="1" w:styleId="76678997303F4157A7C50D17646E7A06">
    <w:name w:val="76678997303F4157A7C50D17646E7A06"/>
  </w:style>
  <w:style w:type="paragraph" w:customStyle="1" w:styleId="62C9FF6EC6D540E08417554105EBD7B3">
    <w:name w:val="62C9FF6EC6D540E08417554105EBD7B3"/>
  </w:style>
  <w:style w:type="paragraph" w:customStyle="1" w:styleId="66FEDE4A6BC74C8FBE7E4AF12E774DFB">
    <w:name w:val="66FEDE4A6BC74C8FBE7E4AF12E77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E3E3E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By Kayuzo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07CBD390-5438-4315-AF55-71C97BA3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noire)(2).dotx</Template>
  <TotalTime>101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Gloomy Glow Studio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maxime helaine</dc:creator>
  <cp:lastModifiedBy>maxime helaine</cp:lastModifiedBy>
  <cp:revision>39</cp:revision>
  <cp:lastPrinted>2017-12-17T16:46:00Z</cp:lastPrinted>
  <dcterms:created xsi:type="dcterms:W3CDTF">2017-02-18T21:09:00Z</dcterms:created>
  <dcterms:modified xsi:type="dcterms:W3CDTF">2017-12-17T16:46:00Z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